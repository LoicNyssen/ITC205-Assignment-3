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D746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2D7465">
              <w:rPr>
                <w:color w:val="0000FF"/>
                <w:sz w:val="24"/>
                <w:szCs w:val="24"/>
              </w:rPr>
              <w:t>09 - Normal Flow – Member Cancels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6788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</w:t>
            </w:r>
            <w:r w:rsidR="005D56E4">
              <w:rPr>
                <w:color w:val="0000FF"/>
                <w:sz w:val="24"/>
                <w:szCs w:val="24"/>
              </w:rPr>
              <w:t>member</w:t>
            </w:r>
            <w:r w:rsidR="002D7465">
              <w:rPr>
                <w:color w:val="0000FF"/>
                <w:sz w:val="24"/>
                <w:szCs w:val="24"/>
              </w:rPr>
              <w:t xml:space="preserve"> clicks cancel at scanning menu</w:t>
            </w:r>
            <w:r w:rsidR="005D56E4"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with a valid card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D746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No book states are modified nor are any loans created.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167880">
            <w:pPr>
              <w:pStyle w:val="bp"/>
              <w:rPr>
                <w:b/>
                <w:bCs/>
                <w:color w:val="00FF00"/>
                <w:sz w:val="24"/>
              </w:rPr>
            </w:pPr>
            <w:r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swipes card. (Member ID </w:t>
            </w:r>
            <w:r w:rsidR="002D7465">
              <w:rPr>
                <w:sz w:val="24"/>
              </w:rPr>
              <w:t>1</w:t>
            </w:r>
            <w:r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167880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7880" w:rsidRDefault="00167880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7880" w:rsidRDefault="00167880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67880" w:rsidRDefault="002D7465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167880" w:rsidRPr="00730529" w:rsidRDefault="00167880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167880" w:rsidRDefault="00167880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</w:t>
            </w:r>
            <w:r w:rsidR="007B39F6">
              <w:rPr>
                <w:sz w:val="24"/>
              </w:rPr>
              <w:t>Cancel</w:t>
            </w:r>
          </w:p>
        </w:tc>
        <w:tc>
          <w:tcPr>
            <w:tcW w:w="5596" w:type="dxa"/>
          </w:tcPr>
          <w:p w:rsidR="007A6DF4" w:rsidRDefault="007B39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  <w:bookmarkStart w:id="0" w:name="_GoBack"/>
            <w:bookmarkEnd w:id="0"/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A7" w:rsidRDefault="00EA36A7">
      <w:r>
        <w:separator/>
      </w:r>
    </w:p>
  </w:endnote>
  <w:endnote w:type="continuationSeparator" w:id="0">
    <w:p w:rsidR="00EA36A7" w:rsidRDefault="00EA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746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746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A7" w:rsidRDefault="00EA36A7">
      <w:r>
        <w:separator/>
      </w:r>
    </w:p>
  </w:footnote>
  <w:footnote w:type="continuationSeparator" w:id="0">
    <w:p w:rsidR="00EA36A7" w:rsidRDefault="00EA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67880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465"/>
    <w:rsid w:val="002D7BA4"/>
    <w:rsid w:val="002E347B"/>
    <w:rsid w:val="00305364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B39F6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69BB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6A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8502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B18F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5</cp:revision>
  <cp:lastPrinted>2003-10-05T22:49:00Z</cp:lastPrinted>
  <dcterms:created xsi:type="dcterms:W3CDTF">2016-09-18T07:44:00Z</dcterms:created>
  <dcterms:modified xsi:type="dcterms:W3CDTF">2016-09-18T08:01:00Z</dcterms:modified>
</cp:coreProperties>
</file>