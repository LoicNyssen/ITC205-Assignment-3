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8669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F86696">
              <w:rPr>
                <w:color w:val="0000FF"/>
                <w:sz w:val="24"/>
                <w:szCs w:val="24"/>
              </w:rPr>
              <w:t>08 - Normal Flow – Reject Loan List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D56E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6788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valid </w:t>
            </w:r>
            <w:r w:rsidR="005D56E4">
              <w:rPr>
                <w:color w:val="0000FF"/>
                <w:sz w:val="24"/>
                <w:szCs w:val="24"/>
              </w:rPr>
              <w:t>member</w:t>
            </w:r>
            <w:r w:rsidR="00F86696">
              <w:rPr>
                <w:color w:val="0000FF"/>
                <w:sz w:val="24"/>
                <w:szCs w:val="24"/>
              </w:rPr>
              <w:t xml:space="preserve"> adds books to loan list then rejects the loan list</w:t>
            </w:r>
            <w:r w:rsidR="00E50F22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D56E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with a valid card </w:t>
            </w:r>
            <w:r w:rsidR="00F86696">
              <w:rPr>
                <w:color w:val="0000FF"/>
                <w:sz w:val="24"/>
                <w:szCs w:val="24"/>
              </w:rPr>
              <w:t xml:space="preserve">who can borrow books and books available to borrow.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8669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No records are updated.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167880">
            <w:pPr>
              <w:pStyle w:val="bp"/>
              <w:rPr>
                <w:b/>
                <w:bCs/>
                <w:color w:val="00FF00"/>
                <w:sz w:val="24"/>
              </w:rPr>
            </w:pPr>
            <w:r>
              <w:rPr>
                <w:b/>
                <w:bCs/>
                <w:color w:val="00FF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tabs>
                <w:tab w:val="clear" w:pos="785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86696" w:rsidRPr="00854E58" w:rsidRDefault="00F86696" w:rsidP="00F8669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book.</w:t>
            </w: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message “Swipe Card Please”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activated.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tabs>
                <w:tab w:val="clear" w:pos="785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swipes card. (Member ID 1 used)</w:t>
            </w: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members details. (ID, Name, Contact)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E50F22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50F22" w:rsidRDefault="00E50F22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E50F22" w:rsidRDefault="00E50F22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50F22" w:rsidRDefault="00E50F22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existing loans.</w:t>
            </w:r>
          </w:p>
        </w:tc>
        <w:tc>
          <w:tcPr>
            <w:tcW w:w="714" w:type="dxa"/>
          </w:tcPr>
          <w:p w:rsidR="00E50F22" w:rsidRPr="00730529" w:rsidRDefault="00F86696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E50F22" w:rsidRDefault="00E50F22" w:rsidP="00730529">
            <w:pPr>
              <w:pStyle w:val="RowHeadings"/>
              <w:spacing w:before="80" w:after="80"/>
              <w:jc w:val="center"/>
            </w:pPr>
          </w:p>
        </w:tc>
      </w:tr>
      <w:tr w:rsidR="00F86696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F86696" w:rsidRDefault="00F86696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</w:p>
        </w:tc>
        <w:tc>
          <w:tcPr>
            <w:tcW w:w="714" w:type="dxa"/>
          </w:tcPr>
          <w:p w:rsidR="00F86696" w:rsidRPr="00730529" w:rsidRDefault="00F86696" w:rsidP="00730529">
            <w:pPr>
              <w:pStyle w:val="RowHeadings"/>
              <w:spacing w:before="80" w:after="80"/>
              <w:jc w:val="center"/>
              <w:rPr>
                <w:rFonts w:ascii="Segoe UI Symbol" w:hAnsi="Segoe UI Symbol" w:cs="Segoe UI Symbol"/>
                <w:color w:val="00FF00"/>
                <w:sz w:val="22"/>
                <w:szCs w:val="60"/>
              </w:rPr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  <w:r>
              <w:rPr>
                <w:sz w:val="24"/>
              </w:rPr>
              <w:t>Card reader disabled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tabs>
                <w:tab w:val="clear" w:pos="785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Scans book. (Book 10 used)</w:t>
            </w: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added to pending load list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 Title displayed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tabs>
                <w:tab w:val="clear" w:pos="785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completed. </w:t>
            </w: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disabled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shows current loan list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tabs>
                <w:tab w:val="clear" w:pos="785"/>
                <w:tab w:val="num" w:pos="360"/>
              </w:tabs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Clicks </w:t>
            </w:r>
            <w:r>
              <w:rPr>
                <w:sz w:val="24"/>
              </w:rPr>
              <w:t>Reject</w:t>
            </w: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Scanner enabled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</w:p>
        </w:tc>
      </w:tr>
      <w:tr w:rsidR="00F8669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6696" w:rsidRDefault="00F86696" w:rsidP="00F8669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F86696" w:rsidRDefault="00F86696" w:rsidP="00F86696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Display returns to </w:t>
            </w:r>
            <w:r>
              <w:rPr>
                <w:sz w:val="24"/>
              </w:rPr>
              <w:t>Scanning menu</w:t>
            </w:r>
            <w:bookmarkStart w:id="0" w:name="_GoBack"/>
            <w:bookmarkEnd w:id="0"/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  <w:jc w:val="center"/>
            </w:pPr>
            <w:r w:rsidRPr="00730529">
              <w:rPr>
                <w:rFonts w:ascii="Segoe UI Symbol" w:hAnsi="Segoe UI Symbol" w:cs="Segoe UI Symbol"/>
                <w:color w:val="00FF00"/>
                <w:sz w:val="22"/>
                <w:szCs w:val="60"/>
              </w:rPr>
              <w:t>✓</w:t>
            </w:r>
          </w:p>
        </w:tc>
        <w:tc>
          <w:tcPr>
            <w:tcW w:w="714" w:type="dxa"/>
          </w:tcPr>
          <w:p w:rsidR="00F86696" w:rsidRDefault="00F86696" w:rsidP="00F86696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EE" w:rsidRDefault="003A5EEE">
      <w:r>
        <w:separator/>
      </w:r>
    </w:p>
  </w:endnote>
  <w:endnote w:type="continuationSeparator" w:id="0">
    <w:p w:rsidR="003A5EEE" w:rsidRDefault="003A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669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86696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EE" w:rsidRDefault="003A5EEE">
      <w:r>
        <w:separator/>
      </w:r>
    </w:p>
  </w:footnote>
  <w:footnote w:type="continuationSeparator" w:id="0">
    <w:p w:rsidR="003A5EEE" w:rsidRDefault="003A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67880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5EEE"/>
    <w:rsid w:val="003D2ED7"/>
    <w:rsid w:val="003E438C"/>
    <w:rsid w:val="003F1D6E"/>
    <w:rsid w:val="00434231"/>
    <w:rsid w:val="0046703C"/>
    <w:rsid w:val="00482E6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C285B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4307D"/>
    <w:rsid w:val="00752B41"/>
    <w:rsid w:val="00756932"/>
    <w:rsid w:val="007606FF"/>
    <w:rsid w:val="00772DAC"/>
    <w:rsid w:val="00775107"/>
    <w:rsid w:val="00780A9A"/>
    <w:rsid w:val="00796CD4"/>
    <w:rsid w:val="007A6DF4"/>
    <w:rsid w:val="007B39F6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A69BB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0F22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F0DE2"/>
    <w:rsid w:val="00EF2C19"/>
    <w:rsid w:val="00F01165"/>
    <w:rsid w:val="00F30EEB"/>
    <w:rsid w:val="00F45076"/>
    <w:rsid w:val="00F45EA4"/>
    <w:rsid w:val="00F559AF"/>
    <w:rsid w:val="00F8669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2CE973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8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Loic Nyssen</cp:lastModifiedBy>
  <cp:revision>5</cp:revision>
  <cp:lastPrinted>2003-10-05T22:49:00Z</cp:lastPrinted>
  <dcterms:created xsi:type="dcterms:W3CDTF">2016-09-18T07:46:00Z</dcterms:created>
  <dcterms:modified xsi:type="dcterms:W3CDTF">2016-09-18T07:57:00Z</dcterms:modified>
</cp:coreProperties>
</file>